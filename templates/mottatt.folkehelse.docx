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44" w:rsidRDefault="00E63444" w:rsidP="00E63444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E63444" w:rsidTr="00B751F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{navn}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{adresse}</w:t>
            </w:r>
          </w:p>
          <w:p w:rsidR="00E63444" w:rsidRPr="00FE06CB" w:rsidRDefault="00E63444" w:rsidP="00B751F6">
            <w:pPr>
              <w:rPr>
                <w:sz w:val="21"/>
                <w:szCs w:val="21"/>
              </w:rPr>
            </w:pPr>
            <w:r w:rsidRPr="00FE06CB">
              <w:rPr>
                <w:sz w:val="21"/>
                <w:szCs w:val="21"/>
              </w:rPr>
              <w:t>{postnr} {poststed}</w:t>
            </w:r>
            <w:r w:rsidRPr="00FE06CB">
              <w:rPr>
                <w:sz w:val="21"/>
                <w:szCs w:val="21"/>
              </w:rPr>
              <w:br/>
            </w:r>
          </w:p>
          <w:p w:rsidR="00E63444" w:rsidRDefault="00E63444" w:rsidP="00E63444">
            <w:pPr>
              <w:pStyle w:val="Ingenmellomrom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63444" w:rsidRPr="00586AD3" w:rsidRDefault="00E63444" w:rsidP="00B751F6">
            <w:pPr>
              <w:rPr>
                <w:rFonts w:ascii="Times New Roman" w:hAnsi="Times New Roman" w:cs="Times New Roman"/>
                <w:shd w:val="clear" w:color="auto" w:fill="FFFFFF"/>
                <w:lang w:val="nb-NO" w:eastAsia="nb-NO"/>
              </w:rPr>
            </w:pPr>
            <w:r w:rsidRPr="00586AD3">
              <w:rPr>
                <w:rFonts w:ascii="Times New Roman" w:hAnsi="Times New Roman" w:cs="Times New Roman"/>
                <w:shd w:val="clear" w:color="auto" w:fill="FFFFFF"/>
                <w:lang w:val="nb-NO" w:eastAsia="nb-NO"/>
              </w:rPr>
              <w:t xml:space="preserve">/ </w:t>
            </w:r>
            <w:bookmarkStart w:id="1" w:name="_GoBack"/>
            <w:bookmarkEnd w:id="1"/>
            <w:r w:rsidRPr="00586AD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  <w:lang w:val="nb-NO" w:eastAsia="nb-NO" w:bidi="ar-SA"/>
              </w:rPr>
              <w:t>Team folkehelse, idrett og friluftsliv</w:t>
            </w:r>
          </w:p>
          <w:p w:rsidR="00E63444" w:rsidRPr="00E63444" w:rsidRDefault="00E63444" w:rsidP="00B751F6">
            <w:pPr>
              <w:rPr>
                <w:lang w:val="nb-NO"/>
              </w:rPr>
            </w:pPr>
          </w:p>
          <w:p w:rsidR="00E63444" w:rsidRPr="0033078E" w:rsidRDefault="0033078E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bookmarkStart w:id="2" w:name="OLE_LINK3"/>
            <w:bookmarkStart w:id="3" w:name="OLE_LINK2"/>
            <w:bookmarkEnd w:id="2"/>
            <w:bookmarkEnd w:id="3"/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Referansenr</w:t>
            </w: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.:</w:t>
            </w:r>
            <w:r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</w:t>
            </w:r>
            <w:r w:rsidR="00ED3046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 xml:space="preserve"> {</w:t>
            </w:r>
            <w:r w:rsidR="005C3495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saksnummer</w:t>
            </w:r>
            <w:r w:rsidR="005C3495"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}</w:t>
            </w:r>
          </w:p>
          <w:p w:rsidR="00E63444" w:rsidRPr="00E63444" w:rsidRDefault="00E63444" w:rsidP="00B751F6">
            <w:pPr>
              <w:tabs>
                <w:tab w:val="center" w:pos="2463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  <w:lang w:val="nb-NO"/>
              </w:rPr>
            </w:pPr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Deres dato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:  {dato}</w:t>
            </w:r>
            <w:r w:rsidRPr="00E63444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ab/>
            </w:r>
          </w:p>
          <w:p w:rsidR="00E63444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  <w:r w:rsidRPr="00586AD3">
              <w:rPr>
                <w:rFonts w:ascii="Times New Roman" w:hAnsi="Times New Roman" w:cs="Times New Roman"/>
                <w:sz w:val="18"/>
                <w:szCs w:val="18"/>
                <w:lang w:val="nb-NO"/>
              </w:rPr>
              <w:t>Vår dato</w:t>
            </w:r>
            <w:r w:rsidRPr="0033078E">
              <w:rPr>
                <w:rFonts w:asciiTheme="minorHAnsi" w:hAnsiTheme="minorHAnsi" w:cstheme="minorHAnsi"/>
                <w:sz w:val="18"/>
                <w:szCs w:val="18"/>
                <w:lang w:val="nb-NO"/>
              </w:rPr>
              <w:t>:     {datoSoknad}</w:t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br/>
            </w:r>
            <w:r w:rsidRPr="0033078E">
              <w:rPr>
                <w:rFonts w:ascii="Adobe Caslon Pro" w:hAnsi="Adobe Caslon Pro"/>
                <w:sz w:val="18"/>
                <w:szCs w:val="18"/>
                <w:lang w:val="nb-NO"/>
              </w:rPr>
              <w:cr/>
            </w: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9E7A6B" w:rsidRPr="0033078E" w:rsidRDefault="009E7A6B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  <w:p w:rsidR="00E63444" w:rsidRPr="0033078E" w:rsidRDefault="00E63444" w:rsidP="00B751F6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  <w:lang w:val="nb-NO"/>
              </w:rPr>
            </w:pPr>
          </w:p>
        </w:tc>
      </w:tr>
    </w:tbl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9E7A6B" w:rsidRDefault="009E7A6B" w:rsidP="0033078E">
      <w:pPr>
        <w:suppressAutoHyphens/>
        <w:spacing w:after="0" w:line="260" w:lineRule="atLeast"/>
        <w:rPr>
          <w:rFonts w:asciiTheme="majorHAnsi" w:eastAsia="DejaVu Sans" w:hAnsiTheme="majorHAnsi" w:cs="Helvetica"/>
          <w:b/>
          <w:sz w:val="32"/>
          <w:szCs w:val="32"/>
          <w:shd w:val="clear" w:color="auto" w:fill="FFFFFF"/>
          <w:lang w:eastAsia="nb-NO"/>
        </w:rPr>
      </w:pPr>
    </w:p>
    <w:p w:rsidR="00E63444" w:rsidRPr="008D0AAF" w:rsidRDefault="00E63444" w:rsidP="0033078E">
      <w:pPr>
        <w:suppressAutoHyphens/>
        <w:spacing w:after="0" w:line="260" w:lineRule="atLeast"/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</w:pPr>
      <w:r w:rsidRPr="008D0AAF">
        <w:rPr>
          <w:rFonts w:ascii="Gill Sans MT" w:eastAsia="DejaVu Sans" w:hAnsi="Gill Sans MT" w:cs="Helvetica"/>
          <w:b/>
          <w:sz w:val="34"/>
          <w:szCs w:val="34"/>
          <w:shd w:val="clear" w:color="auto" w:fill="FFFFFF"/>
          <w:lang w:eastAsia="nb-NO"/>
        </w:rPr>
        <w:t>Bekreftelse på mottatt søknad</w:t>
      </w:r>
    </w:p>
    <w:p w:rsidR="00E63444" w:rsidRDefault="00E63444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Default="004E3146" w:rsidP="00E63444">
      <w:pPr>
        <w:suppressAutoHyphens/>
        <w:spacing w:after="0" w:line="260" w:lineRule="atLeast"/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E63444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Deres søknad til «Tilskudd til frivillige organisasjoner til folkehelsearbeid» for 2017 er mottatt.</w:t>
      </w:r>
    </w:p>
    <w:p w:rsidR="00E63444" w:rsidRPr="008D0AAF" w:rsidRDefault="00E63444" w:rsidP="00E63444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E63444" w:rsidRPr="008D0AAF" w:rsidRDefault="00E63444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Søknaden behandles i hovedutvalg for kultur</w:t>
      </w:r>
      <w:r w:rsidR="001A0225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, idrett og folkehelse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den 15. mars. Svar på søknaden send</w:t>
      </w:r>
      <w:r w:rsidR="0040092F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es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ut i løpet av mars.</w:t>
      </w:r>
    </w:p>
    <w:p w:rsidR="004E3146" w:rsidRPr="008D0AAF" w:rsidRDefault="004E3146" w:rsidP="004E3146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4E3146" w:rsidRPr="008D0AAF" w:rsidRDefault="004E3146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Har du spørsmål?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Ta gjerne k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ontakt </w:t>
      </w:r>
      <w:r w:rsidR="001914F3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</w:t>
      </w:r>
      <w:r w:rsidR="009E7A6B"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  <w:r w:rsidR="00D47522" w:rsidRPr="008D0AAF">
        <w:rPr>
          <w:rFonts w:ascii="Times New Roman" w:hAnsi="Times New Roman" w:cs="Times New Roman"/>
        </w:rPr>
        <w:t xml:space="preserve">{saksbehandlerTittel} </w:t>
      </w:r>
      <w:r w:rsidR="00590790" w:rsidRPr="008D0AAF">
        <w:rPr>
          <w:rFonts w:ascii="Times New Roman" w:hAnsi="Times New Roman" w:cs="Times New Roman"/>
        </w:rPr>
        <w:t>{saksbehandlerNavn}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, epost: </w:t>
      </w:r>
      <w:r w:rsidR="00590790" w:rsidRPr="008D0AAF">
        <w:rPr>
          <w:rFonts w:ascii="Times New Roman" w:hAnsi="Times New Roman" w:cs="Times New Roman"/>
        </w:rPr>
        <w:t>{saksbehandlerEpost}</w:t>
      </w:r>
      <w:r w:rsidR="00D47522" w:rsidRPr="008D0AAF">
        <w:rPr>
          <w:rFonts w:ascii="Times New Roman" w:hAnsi="Times New Roman" w:cs="Times New Roman"/>
        </w:rPr>
        <w:t xml:space="preserve">, 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tlf.:</w:t>
      </w:r>
      <w:r w:rsidR="00590790" w:rsidRPr="008D0AAF">
        <w:rPr>
          <w:rFonts w:ascii="Times New Roman" w:hAnsi="Times New Roman" w:cs="Times New Roman"/>
        </w:rPr>
        <w:t xml:space="preserve"> {saksbehandlerTelefon}</w:t>
      </w: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 xml:space="preserve"> </w:t>
      </w:r>
    </w:p>
    <w:p w:rsidR="00266B45" w:rsidRDefault="00266B45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4E3146" w:rsidRPr="0033078E" w:rsidRDefault="004E3146">
      <w:pPr>
        <w:rPr>
          <w:rFonts w:asciiTheme="majorHAnsi" w:eastAsia="DejaVu Sans" w:hAnsiTheme="majorHAnsi" w:cs="Helvetica"/>
          <w:shd w:val="clear" w:color="auto" w:fill="FFFFFF"/>
          <w:lang w:eastAsia="nb-NO"/>
        </w:rPr>
      </w:pP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Med vennlig hilsen</w:t>
      </w:r>
    </w:p>
    <w:p w:rsidR="00266B45" w:rsidRPr="008D0AAF" w:rsidRDefault="00266B45" w:rsidP="00266B45">
      <w:pPr>
        <w:rPr>
          <w:rFonts w:ascii="Times New Roman" w:eastAsia="DejaVu Sans" w:hAnsi="Times New Roman" w:cs="Times New Roman"/>
          <w:shd w:val="clear" w:color="auto" w:fill="FFFFFF"/>
          <w:lang w:eastAsia="nb-NO"/>
        </w:rPr>
      </w:pPr>
    </w:p>
    <w:p w:rsidR="00266B45" w:rsidRPr="008D0AAF" w:rsidRDefault="00266B45" w:rsidP="0033078E">
      <w:pPr>
        <w:suppressAutoHyphens/>
        <w:spacing w:after="0" w:line="260" w:lineRule="atLeast"/>
        <w:rPr>
          <w:rFonts w:ascii="Times New Roman" w:eastAsia="DejaVu Sans" w:hAnsi="Times New Roman" w:cs="Times New Roman"/>
          <w:shd w:val="clear" w:color="auto" w:fill="FFFFFF"/>
          <w:lang w:eastAsia="nb-NO"/>
        </w:rPr>
      </w:pPr>
      <w:r w:rsidRPr="008D0AAF">
        <w:rPr>
          <w:rFonts w:ascii="Times New Roman" w:eastAsia="DejaVu Sans" w:hAnsi="Times New Roman" w:cs="Times New Roman"/>
          <w:shd w:val="clear" w:color="auto" w:fill="FFFFFF"/>
          <w:lang w:eastAsia="nb-NO"/>
        </w:rPr>
        <w:t>Team folkehelse, idrett og friluftsliv</w:t>
      </w:r>
    </w:p>
    <w:p w:rsidR="00266B45" w:rsidRDefault="00266B45" w:rsidP="00266B45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4E3146" w:rsidRDefault="004E3146" w:rsidP="00266B45">
      <w:pPr>
        <w:spacing w:line="260" w:lineRule="exact"/>
        <w:rPr>
          <w:i/>
          <w:sz w:val="18"/>
          <w:szCs w:val="18"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586AD3" w:rsidRDefault="00586AD3" w:rsidP="00266B45">
      <w:pPr>
        <w:spacing w:line="260" w:lineRule="exact"/>
        <w:rPr>
          <w:rFonts w:ascii="Times New Roman" w:hAnsi="Times New Roman" w:cs="Times New Roman"/>
          <w:b/>
        </w:rPr>
      </w:pPr>
    </w:p>
    <w:p w:rsidR="004E3146" w:rsidRPr="008D0AAF" w:rsidRDefault="009E7A6B" w:rsidP="00266B45">
      <w:pPr>
        <w:spacing w:line="260" w:lineRule="exact"/>
        <w:rPr>
          <w:rFonts w:ascii="Times New Roman" w:hAnsi="Times New Roman" w:cs="Times New Roman"/>
          <w:b/>
        </w:rPr>
      </w:pPr>
      <w:r w:rsidRPr="008D0AAF">
        <w:rPr>
          <w:rFonts w:ascii="Times New Roman" w:hAnsi="Times New Roman" w:cs="Times New Roman"/>
          <w:b/>
        </w:rPr>
        <w:t>Her er sammendrag av søknaden vi har mottatt:</w:t>
      </w:r>
    </w:p>
    <w:p w:rsidR="009E7A6B" w:rsidRDefault="009E7A6B" w:rsidP="00266B45">
      <w:pPr>
        <w:spacing w:line="260" w:lineRule="exact"/>
        <w:rPr>
          <w:i/>
          <w:sz w:val="18"/>
          <w:szCs w:val="18"/>
        </w:rPr>
      </w:pPr>
    </w:p>
    <w:p w:rsidR="004E3146" w:rsidRPr="004E3146" w:rsidRDefault="004E3146" w:rsidP="00266B45">
      <w:pPr>
        <w:spacing w:line="260" w:lineRule="exact"/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</w:pPr>
      <w:r w:rsidRPr="004E3146">
        <w:rPr>
          <w:rFonts w:ascii="Liberation Serif" w:eastAsia="DejaVu Sans" w:hAnsi="Liberation Serif" w:cs="DejaVu Sans"/>
          <w:sz w:val="21"/>
          <w:szCs w:val="21"/>
          <w:lang w:val="en-US" w:eastAsia="zh-CN" w:bidi="hi-IN"/>
        </w:rPr>
        <w:t>{sammendrag}</w:t>
      </w:r>
    </w:p>
    <w:sectPr w:rsidR="004E3146" w:rsidRPr="004E3146" w:rsidSect="00E63444">
      <w:headerReference w:type="default" r:id="rId8"/>
      <w:footerReference w:type="default" r:id="rId9"/>
      <w:pgSz w:w="11906" w:h="16838"/>
      <w:pgMar w:top="1417" w:right="1417" w:bottom="1417" w:left="1417" w:header="18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444" w:rsidRDefault="00E63444" w:rsidP="00E63444">
      <w:pPr>
        <w:spacing w:after="0" w:line="240" w:lineRule="auto"/>
      </w:pPr>
      <w:r>
        <w:separator/>
      </w:r>
    </w:p>
  </w:endnote>
  <w:end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Pr="00C77A01" w:rsidRDefault="00E63444" w:rsidP="00E63444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E63444" w:rsidRPr="004134AA" w:rsidTr="00B751F6">
      <w:tc>
        <w:tcPr>
          <w:tcW w:w="1985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E63444" w:rsidRPr="004134AA" w:rsidRDefault="00E63444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E63444" w:rsidRPr="004134AA" w:rsidRDefault="00AB37DF" w:rsidP="00E6344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E63444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E63444" w:rsidRDefault="00E6344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444" w:rsidRDefault="00E63444" w:rsidP="00E63444">
      <w:pPr>
        <w:spacing w:after="0" w:line="240" w:lineRule="auto"/>
      </w:pPr>
      <w:r>
        <w:separator/>
      </w:r>
    </w:p>
  </w:footnote>
  <w:footnote w:type="continuationSeparator" w:id="0">
    <w:p w:rsidR="00E63444" w:rsidRDefault="00E63444" w:rsidP="00E63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444" w:rsidRDefault="00E63444">
    <w:pPr>
      <w:pStyle w:val="Topptekst"/>
    </w:pPr>
    <w:r>
      <w:ptab w:relativeTo="margin" w:alignment="left" w:leader="none"/>
    </w:r>
    <w:r>
      <w:rPr>
        <w:noProof/>
        <w:lang w:eastAsia="nb-NO"/>
      </w:rPr>
      <w:drawing>
        <wp:anchor distT="0" distB="0" distL="114300" distR="114300" simplePos="0" relativeHeight="251659264" behindDoc="1" locked="0" layoutInCell="1" allowOverlap="1" wp14:anchorId="1EB29EE0" wp14:editId="4585C779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9375" cy="129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B3704"/>
    <w:multiLevelType w:val="hybridMultilevel"/>
    <w:tmpl w:val="D26C1C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44"/>
    <w:rsid w:val="00083E2A"/>
    <w:rsid w:val="001914F3"/>
    <w:rsid w:val="001A0225"/>
    <w:rsid w:val="00266B45"/>
    <w:rsid w:val="002B5D72"/>
    <w:rsid w:val="0033078E"/>
    <w:rsid w:val="003F539C"/>
    <w:rsid w:val="0040092F"/>
    <w:rsid w:val="00446066"/>
    <w:rsid w:val="004E3146"/>
    <w:rsid w:val="00586AD3"/>
    <w:rsid w:val="00590790"/>
    <w:rsid w:val="005C3495"/>
    <w:rsid w:val="008D0AAF"/>
    <w:rsid w:val="009B61A0"/>
    <w:rsid w:val="009E7A6B"/>
    <w:rsid w:val="00AB37DF"/>
    <w:rsid w:val="00D47522"/>
    <w:rsid w:val="00E63444"/>
    <w:rsid w:val="00E8139F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5:chartTrackingRefBased/>
  <w15:docId w15:val="{AE2DFA17-8692-487F-BC9B-E3F27570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qFormat/>
    <w:rsid w:val="00266B45"/>
    <w:pPr>
      <w:keepNext/>
      <w:keepLines/>
      <w:suppressAutoHyphens/>
      <w:spacing w:before="210" w:after="0" w:line="260" w:lineRule="atLeast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63444"/>
  </w:style>
  <w:style w:type="paragraph" w:styleId="Bunntekst">
    <w:name w:val="footer"/>
    <w:basedOn w:val="Normal"/>
    <w:link w:val="BunntekstTegn"/>
    <w:uiPriority w:val="99"/>
    <w:unhideWhenUsed/>
    <w:rsid w:val="00E634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qFormat/>
    <w:rsid w:val="00E63444"/>
  </w:style>
  <w:style w:type="table" w:styleId="Tabellrutenett">
    <w:name w:val="Table Grid"/>
    <w:basedOn w:val="Vanligtabell"/>
    <w:uiPriority w:val="39"/>
    <w:rsid w:val="00E63444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E63444"/>
    <w:rPr>
      <w:color w:val="0563C1" w:themeColor="hyperlink"/>
      <w:u w:val="single"/>
    </w:rPr>
  </w:style>
  <w:style w:type="paragraph" w:styleId="Ingenmellomrom">
    <w:name w:val="No Spacing"/>
    <w:uiPriority w:val="1"/>
    <w:qFormat/>
    <w:rsid w:val="00E63444"/>
    <w:pPr>
      <w:spacing w:after="0" w:line="240" w:lineRule="auto"/>
    </w:p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66B45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7717446-BBB0-4884-B7BA-1D0493B97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Anita Fiskum Hamadi</dc:creator>
  <cp:keywords/>
  <dc:description/>
  <cp:lastModifiedBy>Heidi Anita Fiskum Hamadi</cp:lastModifiedBy>
  <cp:revision>3</cp:revision>
  <dcterms:created xsi:type="dcterms:W3CDTF">2016-11-24T11:07:00Z</dcterms:created>
  <dcterms:modified xsi:type="dcterms:W3CDTF">2016-11-24T11:07:00Z</dcterms:modified>
</cp:coreProperties>
</file>